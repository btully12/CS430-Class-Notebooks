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FC8D2" w14:textId="28709E1A" w:rsidR="00644AFC" w:rsidRPr="00DA6CCC" w:rsidRDefault="00000000" w:rsidP="00644AFC">
      <w:pPr>
        <w:spacing w:after="0"/>
        <w:rPr>
          <w:b/>
          <w:bCs/>
          <w:sz w:val="28"/>
          <w:szCs w:val="28"/>
        </w:rPr>
      </w:pPr>
      <w:sdt>
        <w:sdtPr>
          <w:rPr>
            <w:b/>
            <w:bCs/>
            <w:sz w:val="24"/>
            <w:szCs w:val="24"/>
          </w:rPr>
          <w:id w:val="-1863501683"/>
          <w:placeholder>
            <w:docPart w:val="A5A834CBFED743EF84A471C792D5123D"/>
          </w:placeholder>
        </w:sdtPr>
        <w:sdtEndPr>
          <w:rPr>
            <w:sz w:val="28"/>
            <w:szCs w:val="28"/>
          </w:rPr>
        </w:sdtEndPr>
        <w:sdtContent>
          <w:r w:rsidR="009E0C3F" w:rsidRPr="00DA6CCC">
            <w:rPr>
              <w:b/>
              <w:bCs/>
              <w:sz w:val="28"/>
              <w:szCs w:val="28"/>
            </w:rPr>
            <w:t xml:space="preserve">Assignment </w:t>
          </w:r>
          <w:r w:rsidR="00F03276">
            <w:rPr>
              <w:b/>
              <w:bCs/>
              <w:sz w:val="28"/>
              <w:szCs w:val="28"/>
            </w:rPr>
            <w:t>2</w:t>
          </w:r>
        </w:sdtContent>
      </w:sdt>
    </w:p>
    <w:p w14:paraId="44E7DC28" w14:textId="192FDF11" w:rsidR="00644AFC" w:rsidRPr="00DA6CCC" w:rsidRDefault="00000000" w:rsidP="00644AFC">
      <w:pPr>
        <w:spacing w:after="0"/>
        <w:rPr>
          <w:b/>
          <w:bCs/>
          <w:sz w:val="28"/>
          <w:szCs w:val="28"/>
        </w:rPr>
      </w:pPr>
      <w:sdt>
        <w:sdtPr>
          <w:rPr>
            <w:b/>
            <w:bCs/>
            <w:sz w:val="28"/>
            <w:szCs w:val="28"/>
          </w:rPr>
          <w:id w:val="448212688"/>
          <w:placeholder>
            <w:docPart w:val="5CD80CC8F8744B1B9C9C0BA432C1B9FB"/>
          </w:placeholder>
        </w:sdtPr>
        <w:sdtContent>
          <w:r w:rsidR="009E0C3F" w:rsidRPr="00DA6CCC">
            <w:rPr>
              <w:b/>
              <w:bCs/>
              <w:sz w:val="28"/>
              <w:szCs w:val="28"/>
            </w:rPr>
            <w:t>CS430</w:t>
          </w:r>
          <w:r w:rsidR="007F347E" w:rsidRPr="00DA6CCC">
            <w:rPr>
              <w:b/>
              <w:bCs/>
              <w:sz w:val="28"/>
              <w:szCs w:val="28"/>
            </w:rPr>
            <w:t>-0</w:t>
          </w:r>
          <w:r w:rsidR="009E0C3F" w:rsidRPr="00DA6CCC">
            <w:rPr>
              <w:b/>
              <w:bCs/>
              <w:sz w:val="28"/>
              <w:szCs w:val="28"/>
            </w:rPr>
            <w:t>1</w:t>
          </w:r>
        </w:sdtContent>
      </w:sdt>
    </w:p>
    <w:p w14:paraId="0DF5C965" w14:textId="283288A0" w:rsidR="00644AFC" w:rsidRPr="00DA6CCC" w:rsidRDefault="00000000" w:rsidP="00644AFC">
      <w:pPr>
        <w:spacing w:after="0"/>
        <w:rPr>
          <w:b/>
          <w:bCs/>
          <w:sz w:val="28"/>
          <w:szCs w:val="28"/>
        </w:rPr>
      </w:pPr>
      <w:sdt>
        <w:sdtPr>
          <w:rPr>
            <w:b/>
            <w:bCs/>
            <w:sz w:val="28"/>
            <w:szCs w:val="28"/>
          </w:rPr>
          <w:id w:val="2147000745"/>
          <w:placeholder>
            <w:docPart w:val="10063FC7C15B419285CF791DCD4A5443"/>
          </w:placeholder>
        </w:sdtPr>
        <w:sdtContent>
          <w:r w:rsidR="009E0C3F" w:rsidRPr="00DA6CCC">
            <w:rPr>
              <w:b/>
              <w:bCs/>
              <w:sz w:val="28"/>
              <w:szCs w:val="28"/>
            </w:rPr>
            <w:t>Machine Learning on Cloud</w:t>
          </w:r>
        </w:sdtContent>
      </w:sdt>
    </w:p>
    <w:p w14:paraId="293BD985" w14:textId="4E3154EC" w:rsidR="009D3CFA" w:rsidRPr="00DA6CCC" w:rsidRDefault="00000000" w:rsidP="00644AFC">
      <w:pPr>
        <w:spacing w:after="0"/>
        <w:rPr>
          <w:b/>
          <w:bCs/>
          <w:sz w:val="24"/>
          <w:szCs w:val="24"/>
        </w:rPr>
      </w:pPr>
      <w:sdt>
        <w:sdtPr>
          <w:rPr>
            <w:b/>
            <w:bCs/>
            <w:sz w:val="28"/>
            <w:szCs w:val="28"/>
          </w:rPr>
          <w:id w:val="-2033875039"/>
          <w:placeholder>
            <w:docPart w:val="42AABE1AC3CB4817936E2A3E98AF42AD"/>
          </w:placeholder>
        </w:sdtPr>
        <w:sdtContent>
          <w:r w:rsidR="009E0C3F" w:rsidRPr="00DA6CCC">
            <w:rPr>
              <w:b/>
              <w:bCs/>
              <w:sz w:val="28"/>
              <w:szCs w:val="28"/>
            </w:rPr>
            <w:t>Fall</w:t>
          </w:r>
          <w:r w:rsidR="007F347E" w:rsidRPr="00DA6CCC">
            <w:rPr>
              <w:b/>
              <w:bCs/>
              <w:sz w:val="28"/>
              <w:szCs w:val="28"/>
            </w:rPr>
            <w:t xml:space="preserve"> 202</w:t>
          </w:r>
          <w:r w:rsidR="00A24EF8" w:rsidRPr="00DA6CCC">
            <w:rPr>
              <w:b/>
              <w:bCs/>
              <w:sz w:val="28"/>
              <w:szCs w:val="28"/>
            </w:rPr>
            <w:t>2</w:t>
          </w:r>
        </w:sdtContent>
      </w:sdt>
      <w:r w:rsidR="00172CD8" w:rsidRPr="00DA6CCC">
        <w:rPr>
          <w:b/>
          <w:bCs/>
          <w:sz w:val="24"/>
          <w:szCs w:val="24"/>
        </w:rPr>
        <w:br/>
      </w:r>
    </w:p>
    <w:p w14:paraId="78149523" w14:textId="0988695C" w:rsidR="009D3CFA" w:rsidRPr="00DA6CCC" w:rsidRDefault="00000000" w:rsidP="009D3CFA">
      <w:pPr>
        <w:jc w:val="center"/>
        <w:rPr>
          <w:b/>
          <w:bCs/>
          <w:sz w:val="24"/>
          <w:szCs w:val="24"/>
        </w:rPr>
      </w:pPr>
      <w:sdt>
        <w:sdtPr>
          <w:rPr>
            <w:b/>
            <w:bCs/>
            <w:sz w:val="24"/>
            <w:szCs w:val="24"/>
          </w:rPr>
          <w:id w:val="-164563864"/>
          <w:placeholder>
            <w:docPart w:val="28A2FB704FC140A1B26A3657F8510AD9"/>
          </w:placeholder>
        </w:sdtPr>
        <w:sdtContent>
          <w:r w:rsidR="00BE3F4B" w:rsidRPr="00DA6CCC">
            <w:rPr>
              <w:b/>
              <w:bCs/>
              <w:sz w:val="24"/>
              <w:szCs w:val="24"/>
            </w:rPr>
            <w:t>Exploratory Data Analysis</w:t>
          </w:r>
          <w:r w:rsidR="009E0C3F" w:rsidRPr="00DA6CCC">
            <w:rPr>
              <w:b/>
              <w:bCs/>
              <w:sz w:val="24"/>
              <w:szCs w:val="24"/>
            </w:rPr>
            <w:t xml:space="preserve"> and </w:t>
          </w:r>
          <w:r w:rsidR="00F03276">
            <w:rPr>
              <w:b/>
              <w:bCs/>
              <w:sz w:val="24"/>
              <w:szCs w:val="24"/>
            </w:rPr>
            <w:t xml:space="preserve">Regression on </w:t>
          </w:r>
          <w:r w:rsidR="001F6BDC">
            <w:rPr>
              <w:b/>
              <w:bCs/>
              <w:sz w:val="24"/>
              <w:szCs w:val="24"/>
            </w:rPr>
            <w:t>Air Quality Data</w:t>
          </w:r>
        </w:sdtContent>
      </w:sdt>
      <w:r w:rsidR="009D3CFA" w:rsidRPr="00DA6CCC">
        <w:rPr>
          <w:b/>
          <w:bCs/>
          <w:sz w:val="24"/>
          <w:szCs w:val="24"/>
        </w:rPr>
        <w:t xml:space="preserve"> (100 points)</w:t>
      </w:r>
    </w:p>
    <w:p w14:paraId="723D79D1" w14:textId="61B9E76C" w:rsidR="007F347E" w:rsidRPr="00DA6CCC" w:rsidRDefault="009D3CFA" w:rsidP="009D3CFA">
      <w:pPr>
        <w:jc w:val="both"/>
        <w:rPr>
          <w:sz w:val="24"/>
          <w:szCs w:val="24"/>
        </w:rPr>
      </w:pPr>
      <w:r w:rsidRPr="00DA6CCC">
        <w:rPr>
          <w:b/>
          <w:bCs/>
          <w:sz w:val="24"/>
          <w:szCs w:val="24"/>
        </w:rPr>
        <w:t>Goal:</w:t>
      </w:r>
      <w:r w:rsidRPr="00DA6CCC">
        <w:rPr>
          <w:sz w:val="24"/>
          <w:szCs w:val="24"/>
        </w:rPr>
        <w:t xml:space="preserve"> </w:t>
      </w:r>
      <w:sdt>
        <w:sdtPr>
          <w:rPr>
            <w:sz w:val="24"/>
            <w:szCs w:val="24"/>
          </w:rPr>
          <w:id w:val="1004947901"/>
          <w:placeholder>
            <w:docPart w:val="D4CA38F7DC804C89AC4FAFB0F3D4F372"/>
          </w:placeholder>
          <w:text/>
        </w:sdtPr>
        <w:sdtContent>
          <w:r w:rsidR="00A55E0C" w:rsidRPr="00DA6CCC">
            <w:rPr>
              <w:sz w:val="24"/>
              <w:szCs w:val="24"/>
            </w:rPr>
            <w:t xml:space="preserve">The goal of this </w:t>
          </w:r>
          <w:r w:rsidR="009E0C3F" w:rsidRPr="00DA6CCC">
            <w:rPr>
              <w:sz w:val="24"/>
              <w:szCs w:val="24"/>
            </w:rPr>
            <w:t>assignment</w:t>
          </w:r>
          <w:r w:rsidR="00A55E0C" w:rsidRPr="00DA6CCC">
            <w:rPr>
              <w:sz w:val="24"/>
              <w:szCs w:val="24"/>
            </w:rPr>
            <w:t xml:space="preserve"> is </w:t>
          </w:r>
          <w:r w:rsidR="006B4634" w:rsidRPr="00DA6CCC">
            <w:rPr>
              <w:sz w:val="24"/>
              <w:szCs w:val="24"/>
            </w:rPr>
            <w:t xml:space="preserve">to </w:t>
          </w:r>
          <w:r w:rsidR="00682BF3" w:rsidRPr="00DA6CCC">
            <w:rPr>
              <w:sz w:val="24"/>
              <w:szCs w:val="24"/>
            </w:rPr>
            <w:t xml:space="preserve">use </w:t>
          </w:r>
          <w:r w:rsidR="00A80EDD" w:rsidRPr="00DA6CCC">
            <w:rPr>
              <w:sz w:val="24"/>
              <w:szCs w:val="24"/>
            </w:rPr>
            <w:t>Panda</w:t>
          </w:r>
          <w:r w:rsidR="00BE3F4B" w:rsidRPr="00DA6CCC">
            <w:rPr>
              <w:sz w:val="24"/>
              <w:szCs w:val="24"/>
            </w:rPr>
            <w:t>s/Matplotlib/Seaborn</w:t>
          </w:r>
          <w:r w:rsidR="00DC203A" w:rsidRPr="00DA6CCC">
            <w:rPr>
              <w:sz w:val="24"/>
              <w:szCs w:val="24"/>
            </w:rPr>
            <w:t xml:space="preserve"> to</w:t>
          </w:r>
          <w:r w:rsidR="000873FD" w:rsidRPr="00DA6CCC">
            <w:rPr>
              <w:sz w:val="24"/>
              <w:szCs w:val="24"/>
            </w:rPr>
            <w:t xml:space="preserve"> </w:t>
          </w:r>
          <w:r w:rsidR="009E0C3F" w:rsidRPr="00DA6CCC">
            <w:rPr>
              <w:sz w:val="24"/>
              <w:szCs w:val="24"/>
            </w:rPr>
            <w:t xml:space="preserve">explore the dataset, use </w:t>
          </w:r>
          <w:proofErr w:type="spellStart"/>
          <w:r w:rsidR="008B0D54" w:rsidRPr="00DA6CCC">
            <w:rPr>
              <w:sz w:val="24"/>
              <w:szCs w:val="24"/>
            </w:rPr>
            <w:t>S</w:t>
          </w:r>
          <w:r w:rsidR="009E0C3F" w:rsidRPr="00DA6CCC">
            <w:rPr>
              <w:sz w:val="24"/>
              <w:szCs w:val="24"/>
            </w:rPr>
            <w:t>ciket</w:t>
          </w:r>
          <w:proofErr w:type="spellEnd"/>
          <w:r w:rsidR="009E0C3F" w:rsidRPr="00DA6CCC">
            <w:rPr>
              <w:sz w:val="24"/>
              <w:szCs w:val="24"/>
            </w:rPr>
            <w:t>-learn libraries to fill up missing data, encode categorical data</w:t>
          </w:r>
          <w:r w:rsidR="003675FD" w:rsidRPr="00DA6CCC">
            <w:rPr>
              <w:sz w:val="24"/>
              <w:szCs w:val="24"/>
            </w:rPr>
            <w:t xml:space="preserve">, normalize the </w:t>
          </w:r>
          <w:r w:rsidR="008B0D54" w:rsidRPr="00DA6CCC">
            <w:rPr>
              <w:sz w:val="24"/>
              <w:szCs w:val="24"/>
            </w:rPr>
            <w:t>data,</w:t>
          </w:r>
          <w:r w:rsidR="003675FD" w:rsidRPr="00DA6CCC">
            <w:rPr>
              <w:sz w:val="24"/>
              <w:szCs w:val="24"/>
            </w:rPr>
            <w:t xml:space="preserve"> and split the dat</w:t>
          </w:r>
          <w:r w:rsidR="002F2808">
            <w:rPr>
              <w:sz w:val="24"/>
              <w:szCs w:val="24"/>
            </w:rPr>
            <w:t>a and train machine learning model on training data and evaluate the results on test data</w:t>
          </w:r>
          <w:r w:rsidR="009E0C3F" w:rsidRPr="00DA6CCC">
            <w:rPr>
              <w:sz w:val="24"/>
              <w:szCs w:val="24"/>
            </w:rPr>
            <w:t xml:space="preserve"> </w:t>
          </w:r>
          <w:r w:rsidR="00E50EEC" w:rsidRPr="00DA6CCC">
            <w:rPr>
              <w:sz w:val="24"/>
              <w:szCs w:val="24"/>
            </w:rPr>
            <w:t>.</w:t>
          </w:r>
          <w:r w:rsidR="000F5C22" w:rsidRPr="00DA6CCC">
            <w:rPr>
              <w:sz w:val="24"/>
              <w:szCs w:val="24"/>
            </w:rPr>
            <w:t xml:space="preserve"> </w:t>
          </w:r>
        </w:sdtContent>
      </w:sdt>
    </w:p>
    <w:p w14:paraId="4774370E" w14:textId="7F967CB5" w:rsidR="009D3CFA" w:rsidRPr="00DA6CCC" w:rsidRDefault="009D3CFA" w:rsidP="009D3CFA">
      <w:pPr>
        <w:jc w:val="both"/>
        <w:rPr>
          <w:sz w:val="24"/>
          <w:szCs w:val="24"/>
        </w:rPr>
      </w:pPr>
      <w:r w:rsidRPr="00DA6CCC">
        <w:rPr>
          <w:b/>
          <w:bCs/>
          <w:sz w:val="24"/>
          <w:szCs w:val="24"/>
        </w:rPr>
        <w:t>Instructions:</w:t>
      </w:r>
      <w:r w:rsidRPr="00DA6CCC">
        <w:rPr>
          <w:sz w:val="24"/>
          <w:szCs w:val="24"/>
        </w:rPr>
        <w:t xml:space="preserve"> </w:t>
      </w:r>
      <w:r w:rsidR="00C7543E" w:rsidRPr="00DA6CCC">
        <w:rPr>
          <w:sz w:val="24"/>
          <w:szCs w:val="24"/>
        </w:rPr>
        <w:t xml:space="preserve">For this </w:t>
      </w:r>
      <w:r w:rsidR="003675FD" w:rsidRPr="00DA6CCC">
        <w:rPr>
          <w:sz w:val="24"/>
          <w:szCs w:val="24"/>
        </w:rPr>
        <w:t>assignment</w:t>
      </w:r>
      <w:r w:rsidR="00C7543E" w:rsidRPr="00DA6CCC">
        <w:rPr>
          <w:sz w:val="24"/>
          <w:szCs w:val="24"/>
        </w:rPr>
        <w:t xml:space="preserve">, you </w:t>
      </w:r>
      <w:r w:rsidR="00275961" w:rsidRPr="00DA6CCC">
        <w:rPr>
          <w:sz w:val="24"/>
          <w:szCs w:val="24"/>
        </w:rPr>
        <w:t>work on a</w:t>
      </w:r>
      <w:r w:rsidR="00B71FA7">
        <w:rPr>
          <w:sz w:val="24"/>
          <w:szCs w:val="24"/>
        </w:rPr>
        <w:t xml:space="preserve"> Google </w:t>
      </w:r>
      <w:proofErr w:type="spellStart"/>
      <w:r w:rsidR="00B71FA7">
        <w:rPr>
          <w:sz w:val="24"/>
          <w:szCs w:val="24"/>
        </w:rPr>
        <w:t>Colab</w:t>
      </w:r>
      <w:proofErr w:type="spellEnd"/>
      <w:r w:rsidR="00B71FA7">
        <w:rPr>
          <w:sz w:val="24"/>
          <w:szCs w:val="24"/>
        </w:rPr>
        <w:t xml:space="preserve"> notebook</w:t>
      </w:r>
      <w:r w:rsidR="00C7543E" w:rsidRPr="00DA6CCC">
        <w:rPr>
          <w:sz w:val="24"/>
          <w:szCs w:val="24"/>
        </w:rPr>
        <w:t xml:space="preserve">.  First, </w:t>
      </w:r>
      <w:r w:rsidR="003675FD" w:rsidRPr="00DA6CCC">
        <w:rPr>
          <w:sz w:val="24"/>
          <w:szCs w:val="24"/>
        </w:rPr>
        <w:t>create</w:t>
      </w:r>
      <w:r w:rsidR="004E0B61" w:rsidRPr="00DA6CCC">
        <w:rPr>
          <w:sz w:val="24"/>
          <w:szCs w:val="24"/>
        </w:rPr>
        <w:t xml:space="preserve"> a new notebook titled </w:t>
      </w:r>
      <w:r w:rsidR="003675FD" w:rsidRPr="00DA6CCC">
        <w:rPr>
          <w:b/>
          <w:bCs/>
          <w:sz w:val="24"/>
          <w:szCs w:val="24"/>
        </w:rPr>
        <w:t>Assignement</w:t>
      </w:r>
      <w:r w:rsidR="00B354EE">
        <w:rPr>
          <w:b/>
          <w:bCs/>
          <w:sz w:val="24"/>
          <w:szCs w:val="24"/>
        </w:rPr>
        <w:t>2</w:t>
      </w:r>
      <w:r w:rsidR="004E0B61" w:rsidRPr="00DA6CCC">
        <w:rPr>
          <w:b/>
          <w:bCs/>
          <w:sz w:val="24"/>
          <w:szCs w:val="24"/>
        </w:rPr>
        <w:t>_XXX</w:t>
      </w:r>
      <w:r w:rsidR="004E0B61" w:rsidRPr="00DA6CCC">
        <w:rPr>
          <w:sz w:val="24"/>
          <w:szCs w:val="24"/>
        </w:rPr>
        <w:t xml:space="preserve">, where </w:t>
      </w:r>
      <w:r w:rsidR="004E0B61" w:rsidRPr="00DA6CCC">
        <w:rPr>
          <w:b/>
          <w:bCs/>
          <w:sz w:val="24"/>
          <w:szCs w:val="24"/>
        </w:rPr>
        <w:t>XXX</w:t>
      </w:r>
      <w:r w:rsidR="004E0B61" w:rsidRPr="00DA6CCC">
        <w:rPr>
          <w:sz w:val="24"/>
          <w:szCs w:val="24"/>
        </w:rPr>
        <w:t xml:space="preserve"> are your initials. Also create a GitHub repository titled </w:t>
      </w:r>
      <w:r w:rsidR="003675FD" w:rsidRPr="00DA6CCC">
        <w:rPr>
          <w:b/>
          <w:bCs/>
          <w:sz w:val="24"/>
          <w:szCs w:val="24"/>
        </w:rPr>
        <w:t>Assignement</w:t>
      </w:r>
      <w:r w:rsidR="00B354EE">
        <w:rPr>
          <w:b/>
          <w:bCs/>
          <w:sz w:val="24"/>
          <w:szCs w:val="24"/>
        </w:rPr>
        <w:t>2</w:t>
      </w:r>
      <w:r w:rsidR="004E0B61" w:rsidRPr="00DA6CCC">
        <w:rPr>
          <w:b/>
          <w:bCs/>
          <w:sz w:val="24"/>
          <w:szCs w:val="24"/>
        </w:rPr>
        <w:t>_XXX</w:t>
      </w:r>
      <w:r w:rsidR="004E0B61" w:rsidRPr="00DA6CCC">
        <w:rPr>
          <w:sz w:val="24"/>
          <w:szCs w:val="24"/>
        </w:rPr>
        <w:t xml:space="preserve"> to which you can push your code.  Then complete the following:</w:t>
      </w:r>
    </w:p>
    <w:p w14:paraId="52413044" w14:textId="35AAAF55" w:rsidR="00380F4B" w:rsidRDefault="003675FD" w:rsidP="009600D2">
      <w:pPr>
        <w:pStyle w:val="ListParagraph"/>
        <w:numPr>
          <w:ilvl w:val="0"/>
          <w:numId w:val="7"/>
        </w:numPr>
        <w:rPr>
          <w:sz w:val="28"/>
          <w:szCs w:val="28"/>
        </w:rPr>
      </w:pPr>
      <w:r w:rsidRPr="00DA6CCC">
        <w:rPr>
          <w:sz w:val="28"/>
          <w:szCs w:val="28"/>
        </w:rPr>
        <w:t xml:space="preserve">In this assignment, you will need to work on the </w:t>
      </w:r>
      <w:r w:rsidR="00B354EE">
        <w:rPr>
          <w:sz w:val="28"/>
          <w:szCs w:val="28"/>
        </w:rPr>
        <w:t>“</w:t>
      </w:r>
      <w:r w:rsidR="00B354EE" w:rsidRPr="00B354EE">
        <w:rPr>
          <w:sz w:val="28"/>
          <w:szCs w:val="28"/>
        </w:rPr>
        <w:t xml:space="preserve">Beijing Multi-Site Air-Quality Data </w:t>
      </w:r>
      <w:proofErr w:type="spellStart"/>
      <w:r w:rsidR="00B354EE" w:rsidRPr="00B354EE">
        <w:rPr>
          <w:sz w:val="28"/>
          <w:szCs w:val="28"/>
        </w:rPr>
        <w:t>Data</w:t>
      </w:r>
      <w:proofErr w:type="spellEnd"/>
      <w:r w:rsidR="00B354EE" w:rsidRPr="00B354EE">
        <w:rPr>
          <w:sz w:val="28"/>
          <w:szCs w:val="28"/>
        </w:rPr>
        <w:t xml:space="preserve"> Set</w:t>
      </w:r>
      <w:r w:rsidR="00B354EE">
        <w:rPr>
          <w:sz w:val="28"/>
          <w:szCs w:val="28"/>
        </w:rPr>
        <w:t>”</w:t>
      </w:r>
      <w:r w:rsidRPr="00DA6CCC">
        <w:rPr>
          <w:sz w:val="28"/>
          <w:szCs w:val="28"/>
        </w:rPr>
        <w:t xml:space="preserve"> from </w:t>
      </w:r>
      <w:r w:rsidR="00DF634E" w:rsidRPr="00DA6CCC">
        <w:rPr>
          <w:sz w:val="28"/>
          <w:szCs w:val="28"/>
        </w:rPr>
        <w:t>UCI Machine Learning Repository</w:t>
      </w:r>
      <w:r w:rsidRPr="00DA6CCC">
        <w:rPr>
          <w:sz w:val="28"/>
          <w:szCs w:val="28"/>
        </w:rPr>
        <w:t xml:space="preserve"> </w:t>
      </w:r>
      <w:r w:rsidR="002020AB">
        <w:rPr>
          <w:sz w:val="28"/>
          <w:szCs w:val="28"/>
        </w:rPr>
        <w:t>(</w:t>
      </w:r>
      <w:hyperlink r:id="rId9" w:history="1">
        <w:r w:rsidR="00B95735" w:rsidRPr="00165BAE">
          <w:rPr>
            <w:rStyle w:val="Hyperlink"/>
            <w:sz w:val="28"/>
            <w:szCs w:val="28"/>
          </w:rPr>
          <w:t>https://archive.ics.uci.edu/ml/datasets/Beijing+Multi-Site+Air-Quality+Data</w:t>
        </w:r>
      </w:hyperlink>
      <w:r w:rsidR="002020AB">
        <w:rPr>
          <w:sz w:val="28"/>
          <w:szCs w:val="28"/>
        </w:rPr>
        <w:t>)</w:t>
      </w:r>
      <w:r w:rsidR="00B95735">
        <w:rPr>
          <w:sz w:val="28"/>
          <w:szCs w:val="28"/>
        </w:rPr>
        <w:t>.</w:t>
      </w:r>
    </w:p>
    <w:p w14:paraId="411B2FEF" w14:textId="77777777" w:rsidR="00B95735" w:rsidRDefault="00B95735" w:rsidP="00380F4B">
      <w:pPr>
        <w:pStyle w:val="ListParagraph"/>
        <w:numPr>
          <w:ilvl w:val="0"/>
          <w:numId w:val="7"/>
        </w:numPr>
        <w:rPr>
          <w:sz w:val="28"/>
          <w:szCs w:val="28"/>
        </w:rPr>
      </w:pPr>
      <w:r w:rsidRPr="00B95735">
        <w:rPr>
          <w:sz w:val="28"/>
          <w:szCs w:val="28"/>
        </w:rPr>
        <w:t>(PM2.5) is an air pollutant that is a concern for people's health when levels in air are high. PM2.5 are tiny particles in the air that reduce visibility and cause the air to appear hazy when levels are elevated.</w:t>
      </w:r>
    </w:p>
    <w:p w14:paraId="75DE7D9A" w14:textId="057564C7" w:rsidR="00DA6CCC" w:rsidRPr="00380F4B" w:rsidRDefault="00A75D53" w:rsidP="00380F4B">
      <w:pPr>
        <w:pStyle w:val="ListParagraph"/>
        <w:numPr>
          <w:ilvl w:val="0"/>
          <w:numId w:val="7"/>
        </w:numPr>
        <w:rPr>
          <w:sz w:val="28"/>
          <w:szCs w:val="28"/>
        </w:rPr>
      </w:pPr>
      <w:r>
        <w:rPr>
          <w:sz w:val="28"/>
          <w:szCs w:val="28"/>
        </w:rPr>
        <w:t xml:space="preserve">You will need to train </w:t>
      </w:r>
      <w:r w:rsidR="00EF34C6">
        <w:rPr>
          <w:sz w:val="28"/>
          <w:szCs w:val="28"/>
        </w:rPr>
        <w:t>regression models to find out the concentration of PM2.5 in the air.</w:t>
      </w:r>
    </w:p>
    <w:p w14:paraId="06A4FAB4" w14:textId="2F0B0911" w:rsidR="005A222F" w:rsidRDefault="005A222F" w:rsidP="009600D2">
      <w:pPr>
        <w:pStyle w:val="ListParagraph"/>
        <w:numPr>
          <w:ilvl w:val="0"/>
          <w:numId w:val="7"/>
        </w:numPr>
        <w:rPr>
          <w:sz w:val="28"/>
          <w:szCs w:val="28"/>
        </w:rPr>
      </w:pPr>
      <w:r>
        <w:rPr>
          <w:sz w:val="28"/>
          <w:szCs w:val="28"/>
        </w:rPr>
        <w:t xml:space="preserve">Do necessary preprocessing (cleaning, </w:t>
      </w:r>
      <w:r w:rsidR="00A41B47">
        <w:rPr>
          <w:sz w:val="28"/>
          <w:szCs w:val="28"/>
        </w:rPr>
        <w:t xml:space="preserve">missing value imputation, encoding categorical values, split the data </w:t>
      </w:r>
      <w:r w:rsidR="00187FDD">
        <w:rPr>
          <w:sz w:val="28"/>
          <w:szCs w:val="28"/>
        </w:rPr>
        <w:t>into training and test set).</w:t>
      </w:r>
    </w:p>
    <w:p w14:paraId="7DBB1C60" w14:textId="70E68EEB" w:rsidR="00DC5DC5" w:rsidRDefault="00187FDD" w:rsidP="00DA6CCC">
      <w:pPr>
        <w:pStyle w:val="ListParagraph"/>
        <w:numPr>
          <w:ilvl w:val="0"/>
          <w:numId w:val="7"/>
        </w:numPr>
        <w:rPr>
          <w:sz w:val="28"/>
          <w:szCs w:val="28"/>
        </w:rPr>
      </w:pPr>
      <w:r>
        <w:rPr>
          <w:sz w:val="28"/>
          <w:szCs w:val="28"/>
        </w:rPr>
        <w:t>Perform regression analysis:</w:t>
      </w:r>
    </w:p>
    <w:p w14:paraId="65B9C625" w14:textId="5805B7B1" w:rsidR="00CE608D" w:rsidRDefault="0029296B" w:rsidP="00CE608D">
      <w:pPr>
        <w:pStyle w:val="ListParagraph"/>
        <w:numPr>
          <w:ilvl w:val="1"/>
          <w:numId w:val="7"/>
        </w:numPr>
        <w:rPr>
          <w:sz w:val="28"/>
          <w:szCs w:val="28"/>
        </w:rPr>
      </w:pPr>
      <w:r>
        <w:rPr>
          <w:sz w:val="28"/>
          <w:szCs w:val="28"/>
        </w:rPr>
        <w:t>Linear Regression</w:t>
      </w:r>
    </w:p>
    <w:p w14:paraId="00AE0D1B" w14:textId="40C8A73D" w:rsidR="00187FDD" w:rsidRPr="00946E60" w:rsidRDefault="00187FDD" w:rsidP="00946E60">
      <w:pPr>
        <w:pStyle w:val="ListParagraph"/>
        <w:numPr>
          <w:ilvl w:val="1"/>
          <w:numId w:val="7"/>
        </w:numPr>
        <w:rPr>
          <w:sz w:val="28"/>
          <w:szCs w:val="28"/>
        </w:rPr>
      </w:pPr>
      <w:r>
        <w:rPr>
          <w:sz w:val="28"/>
          <w:szCs w:val="28"/>
        </w:rPr>
        <w:t>Stochastic Gradient Descent</w:t>
      </w:r>
    </w:p>
    <w:p w14:paraId="591798FC" w14:textId="77F2EF47" w:rsidR="0029296B" w:rsidRDefault="0029296B" w:rsidP="00CE608D">
      <w:pPr>
        <w:pStyle w:val="ListParagraph"/>
        <w:numPr>
          <w:ilvl w:val="1"/>
          <w:numId w:val="7"/>
        </w:numPr>
        <w:rPr>
          <w:sz w:val="28"/>
          <w:szCs w:val="28"/>
        </w:rPr>
      </w:pPr>
      <w:r>
        <w:rPr>
          <w:sz w:val="28"/>
          <w:szCs w:val="28"/>
        </w:rPr>
        <w:t>Ridge Regression</w:t>
      </w:r>
    </w:p>
    <w:p w14:paraId="1E1E6CA7" w14:textId="6CC4ADF1" w:rsidR="0029296B" w:rsidRDefault="0029296B" w:rsidP="00E77819">
      <w:pPr>
        <w:pStyle w:val="ListParagraph"/>
        <w:numPr>
          <w:ilvl w:val="1"/>
          <w:numId w:val="7"/>
        </w:numPr>
        <w:rPr>
          <w:sz w:val="28"/>
          <w:szCs w:val="28"/>
        </w:rPr>
      </w:pPr>
      <w:r>
        <w:rPr>
          <w:sz w:val="28"/>
          <w:szCs w:val="28"/>
        </w:rPr>
        <w:t>Lasso Regression</w:t>
      </w:r>
    </w:p>
    <w:p w14:paraId="5051EE23" w14:textId="029B445C" w:rsidR="00946E60" w:rsidRDefault="00946E60" w:rsidP="00E77819">
      <w:pPr>
        <w:pStyle w:val="ListParagraph"/>
        <w:numPr>
          <w:ilvl w:val="1"/>
          <w:numId w:val="7"/>
        </w:numPr>
        <w:rPr>
          <w:sz w:val="28"/>
          <w:szCs w:val="28"/>
        </w:rPr>
      </w:pPr>
      <w:proofErr w:type="spellStart"/>
      <w:r>
        <w:rPr>
          <w:sz w:val="28"/>
          <w:szCs w:val="28"/>
        </w:rPr>
        <w:t>ElasticNet</w:t>
      </w:r>
      <w:proofErr w:type="spellEnd"/>
    </w:p>
    <w:p w14:paraId="199A2C54" w14:textId="1B2B0BD0" w:rsidR="00946E60" w:rsidRPr="00E77819" w:rsidRDefault="002F2808" w:rsidP="00946E60">
      <w:pPr>
        <w:pStyle w:val="ListParagraph"/>
        <w:numPr>
          <w:ilvl w:val="0"/>
          <w:numId w:val="7"/>
        </w:numPr>
        <w:rPr>
          <w:sz w:val="28"/>
          <w:szCs w:val="28"/>
        </w:rPr>
      </w:pPr>
      <w:r>
        <w:rPr>
          <w:sz w:val="28"/>
          <w:szCs w:val="28"/>
        </w:rPr>
        <w:t>Analyze the results (Score, RMSE) using pretty table and put comments on your findings.</w:t>
      </w:r>
    </w:p>
    <w:p w14:paraId="30D75B7D" w14:textId="463F1951" w:rsidR="00432025" w:rsidRPr="002F2808" w:rsidRDefault="00B66B0F" w:rsidP="002F2808">
      <w:pPr>
        <w:ind w:left="360"/>
        <w:rPr>
          <w:sz w:val="28"/>
          <w:szCs w:val="28"/>
        </w:rPr>
      </w:pPr>
      <w:r w:rsidRPr="002F2808">
        <w:rPr>
          <w:sz w:val="28"/>
          <w:szCs w:val="28"/>
        </w:rPr>
        <w:t xml:space="preserve">Ensure your notebook is organized and has proper </w:t>
      </w:r>
      <w:r w:rsidRPr="002F2808">
        <w:rPr>
          <w:b/>
          <w:bCs/>
          <w:sz w:val="28"/>
          <w:szCs w:val="28"/>
        </w:rPr>
        <w:t>Markdown comments,</w:t>
      </w:r>
      <w:r w:rsidRPr="002F2808">
        <w:rPr>
          <w:sz w:val="28"/>
          <w:szCs w:val="28"/>
        </w:rPr>
        <w:t xml:space="preserve"> etc.  You can assume that after someone see the raw notebook</w:t>
      </w:r>
      <w:r w:rsidR="00C7132F" w:rsidRPr="002F2808">
        <w:rPr>
          <w:sz w:val="28"/>
          <w:szCs w:val="28"/>
        </w:rPr>
        <w:t>, so it should be clear.</w:t>
      </w:r>
    </w:p>
    <w:p w14:paraId="167019C4" w14:textId="463FD312" w:rsidR="009D3CFA" w:rsidRPr="00DA6CCC" w:rsidRDefault="00DA6CCC" w:rsidP="00172CD8">
      <w:pPr>
        <w:rPr>
          <w:sz w:val="24"/>
          <w:szCs w:val="24"/>
        </w:rPr>
      </w:pPr>
      <w:r w:rsidRPr="00DA6CCC">
        <w:rPr>
          <w:b/>
          <w:bCs/>
          <w:sz w:val="24"/>
          <w:szCs w:val="24"/>
        </w:rPr>
        <w:t>Assignment</w:t>
      </w:r>
      <w:r w:rsidR="009D3CFA" w:rsidRPr="00DA6CCC">
        <w:rPr>
          <w:b/>
          <w:bCs/>
          <w:sz w:val="24"/>
          <w:szCs w:val="24"/>
        </w:rPr>
        <w:t xml:space="preserve"> Submission: </w:t>
      </w:r>
      <w:sdt>
        <w:sdtPr>
          <w:rPr>
            <w:sz w:val="24"/>
            <w:szCs w:val="24"/>
          </w:rPr>
          <w:id w:val="728735635"/>
          <w:placeholder>
            <w:docPart w:val="9A5EFCB14A724928A711B6EAF907D4CC"/>
          </w:placeholder>
          <w:text/>
        </w:sdtPr>
        <w:sdtContent>
          <w:r w:rsidR="001D018E" w:rsidRPr="00DA6CCC">
            <w:rPr>
              <w:sz w:val="24"/>
              <w:szCs w:val="24"/>
            </w:rPr>
            <w:t>Upload a link to your GitHub repository</w:t>
          </w:r>
          <w:r w:rsidR="002D39F5" w:rsidRPr="00DA6CCC">
            <w:rPr>
              <w:sz w:val="24"/>
              <w:szCs w:val="24"/>
            </w:rPr>
            <w:t xml:space="preserve"> for the project in the area provided in Moodle</w:t>
          </w:r>
          <w:r w:rsidR="001D018E" w:rsidRPr="00DA6CCC">
            <w:rPr>
              <w:sz w:val="24"/>
              <w:szCs w:val="24"/>
            </w:rPr>
            <w:t xml:space="preserve"> </w:t>
          </w:r>
          <w:r w:rsidR="004E0B61" w:rsidRPr="00DA6CCC">
            <w:rPr>
              <w:sz w:val="24"/>
              <w:szCs w:val="24"/>
            </w:rPr>
            <w:t>b</w:t>
          </w:r>
          <w:r w:rsidR="001D018E" w:rsidRPr="00DA6CCC">
            <w:rPr>
              <w:sz w:val="24"/>
              <w:szCs w:val="24"/>
            </w:rPr>
            <w:t>y the deadline specified.</w:t>
          </w:r>
        </w:sdtContent>
      </w:sdt>
    </w:p>
    <w:sectPr w:rsidR="009D3CFA" w:rsidRPr="00DA6CCC" w:rsidSect="00972528">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52B96"/>
    <w:multiLevelType w:val="hybridMultilevel"/>
    <w:tmpl w:val="B1B0623E"/>
    <w:lvl w:ilvl="0" w:tplc="04090017">
      <w:start w:val="1"/>
      <w:numFmt w:val="lowerLetter"/>
      <w:lvlText w:val="%1)"/>
      <w:lvlJc w:val="left"/>
      <w:pPr>
        <w:ind w:left="720" w:hanging="360"/>
      </w:pPr>
      <w:rPr>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A4BE1"/>
    <w:multiLevelType w:val="hybridMultilevel"/>
    <w:tmpl w:val="F4143B4A"/>
    <w:lvl w:ilvl="0" w:tplc="A3081AF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D31AC1"/>
    <w:multiLevelType w:val="hybridMultilevel"/>
    <w:tmpl w:val="43163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67C25"/>
    <w:multiLevelType w:val="hybridMultilevel"/>
    <w:tmpl w:val="DA0C95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56AF0"/>
    <w:multiLevelType w:val="hybridMultilevel"/>
    <w:tmpl w:val="A888F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06461"/>
    <w:multiLevelType w:val="hybridMultilevel"/>
    <w:tmpl w:val="37D66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859E9"/>
    <w:multiLevelType w:val="hybridMultilevel"/>
    <w:tmpl w:val="D1F06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A53780"/>
    <w:multiLevelType w:val="hybridMultilevel"/>
    <w:tmpl w:val="CB94A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338E4"/>
    <w:multiLevelType w:val="hybridMultilevel"/>
    <w:tmpl w:val="82D2146A"/>
    <w:lvl w:ilvl="0" w:tplc="0B6231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30832957">
    <w:abstractNumId w:val="2"/>
  </w:num>
  <w:num w:numId="2" w16cid:durableId="15814277">
    <w:abstractNumId w:val="8"/>
  </w:num>
  <w:num w:numId="3" w16cid:durableId="1255090564">
    <w:abstractNumId w:val="1"/>
  </w:num>
  <w:num w:numId="4" w16cid:durableId="1933246537">
    <w:abstractNumId w:val="4"/>
  </w:num>
  <w:num w:numId="5" w16cid:durableId="1036856931">
    <w:abstractNumId w:val="7"/>
  </w:num>
  <w:num w:numId="6" w16cid:durableId="1568109397">
    <w:abstractNumId w:val="3"/>
  </w:num>
  <w:num w:numId="7" w16cid:durableId="475685893">
    <w:abstractNumId w:val="0"/>
  </w:num>
  <w:num w:numId="8" w16cid:durableId="1895694517">
    <w:abstractNumId w:val="6"/>
  </w:num>
  <w:num w:numId="9" w16cid:durableId="6382624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S1MLE0N7M0MjU0NzRR0lEKTi0uzszPAykwrAUAAFkOpywAAAA="/>
  </w:docVars>
  <w:rsids>
    <w:rsidRoot w:val="007F347E"/>
    <w:rsid w:val="00001160"/>
    <w:rsid w:val="00001819"/>
    <w:rsid w:val="000070D1"/>
    <w:rsid w:val="0001330C"/>
    <w:rsid w:val="00014603"/>
    <w:rsid w:val="00015D78"/>
    <w:rsid w:val="00023975"/>
    <w:rsid w:val="00040D7A"/>
    <w:rsid w:val="000420AD"/>
    <w:rsid w:val="000466DA"/>
    <w:rsid w:val="00052F05"/>
    <w:rsid w:val="000568BF"/>
    <w:rsid w:val="0006622D"/>
    <w:rsid w:val="000873FD"/>
    <w:rsid w:val="000A6021"/>
    <w:rsid w:val="000A6B89"/>
    <w:rsid w:val="000A6D28"/>
    <w:rsid w:val="000B7C01"/>
    <w:rsid w:val="000D4289"/>
    <w:rsid w:val="000E32AC"/>
    <w:rsid w:val="000E74D6"/>
    <w:rsid w:val="000F0B02"/>
    <w:rsid w:val="000F5C22"/>
    <w:rsid w:val="00106063"/>
    <w:rsid w:val="001250B2"/>
    <w:rsid w:val="00127AB2"/>
    <w:rsid w:val="0017155F"/>
    <w:rsid w:val="0017182F"/>
    <w:rsid w:val="00172CD8"/>
    <w:rsid w:val="00175D24"/>
    <w:rsid w:val="00176A81"/>
    <w:rsid w:val="00180366"/>
    <w:rsid w:val="00187FDD"/>
    <w:rsid w:val="001A2022"/>
    <w:rsid w:val="001B6CA2"/>
    <w:rsid w:val="001C2132"/>
    <w:rsid w:val="001D018E"/>
    <w:rsid w:val="001E310A"/>
    <w:rsid w:val="001E4644"/>
    <w:rsid w:val="001F5366"/>
    <w:rsid w:val="001F6BDC"/>
    <w:rsid w:val="002020AB"/>
    <w:rsid w:val="00204546"/>
    <w:rsid w:val="00207F19"/>
    <w:rsid w:val="00220397"/>
    <w:rsid w:val="00220B06"/>
    <w:rsid w:val="00222F36"/>
    <w:rsid w:val="00232FA1"/>
    <w:rsid w:val="002419B5"/>
    <w:rsid w:val="002602ED"/>
    <w:rsid w:val="00266268"/>
    <w:rsid w:val="00271C99"/>
    <w:rsid w:val="00275961"/>
    <w:rsid w:val="0029296B"/>
    <w:rsid w:val="002A036C"/>
    <w:rsid w:val="002C66D3"/>
    <w:rsid w:val="002D39F5"/>
    <w:rsid w:val="002F2808"/>
    <w:rsid w:val="00315AFA"/>
    <w:rsid w:val="00323BDF"/>
    <w:rsid w:val="003572EE"/>
    <w:rsid w:val="00366B72"/>
    <w:rsid w:val="003675FD"/>
    <w:rsid w:val="00380F4B"/>
    <w:rsid w:val="00386E8C"/>
    <w:rsid w:val="00390ECF"/>
    <w:rsid w:val="003B1899"/>
    <w:rsid w:val="003B3BBF"/>
    <w:rsid w:val="003C6D3B"/>
    <w:rsid w:val="003F5EB9"/>
    <w:rsid w:val="00407604"/>
    <w:rsid w:val="00424832"/>
    <w:rsid w:val="00426A9C"/>
    <w:rsid w:val="00432025"/>
    <w:rsid w:val="0043324F"/>
    <w:rsid w:val="00434A30"/>
    <w:rsid w:val="00434CCC"/>
    <w:rsid w:val="00443C4E"/>
    <w:rsid w:val="00460C35"/>
    <w:rsid w:val="004776E3"/>
    <w:rsid w:val="004777D0"/>
    <w:rsid w:val="004825FF"/>
    <w:rsid w:val="00490BF2"/>
    <w:rsid w:val="00497A71"/>
    <w:rsid w:val="004A58C9"/>
    <w:rsid w:val="004A60B1"/>
    <w:rsid w:val="004B122F"/>
    <w:rsid w:val="004B5EC5"/>
    <w:rsid w:val="004B62BA"/>
    <w:rsid w:val="004C5E91"/>
    <w:rsid w:val="004E0B61"/>
    <w:rsid w:val="004E57AF"/>
    <w:rsid w:val="004F3DD8"/>
    <w:rsid w:val="00531545"/>
    <w:rsid w:val="0053654C"/>
    <w:rsid w:val="00543F30"/>
    <w:rsid w:val="005607B8"/>
    <w:rsid w:val="005735C3"/>
    <w:rsid w:val="005876C3"/>
    <w:rsid w:val="005A0E9A"/>
    <w:rsid w:val="005A222F"/>
    <w:rsid w:val="005E1355"/>
    <w:rsid w:val="005E52AD"/>
    <w:rsid w:val="00604D6F"/>
    <w:rsid w:val="006248F9"/>
    <w:rsid w:val="00626E52"/>
    <w:rsid w:val="00644AFC"/>
    <w:rsid w:val="00666DE4"/>
    <w:rsid w:val="006671D7"/>
    <w:rsid w:val="00667C0B"/>
    <w:rsid w:val="006747D4"/>
    <w:rsid w:val="00675A4D"/>
    <w:rsid w:val="0068272D"/>
    <w:rsid w:val="00682BF3"/>
    <w:rsid w:val="006B4634"/>
    <w:rsid w:val="006C5AA6"/>
    <w:rsid w:val="006D0A53"/>
    <w:rsid w:val="006D2AB0"/>
    <w:rsid w:val="006E2190"/>
    <w:rsid w:val="006E393D"/>
    <w:rsid w:val="00700DF1"/>
    <w:rsid w:val="007272F1"/>
    <w:rsid w:val="0073679F"/>
    <w:rsid w:val="007372D0"/>
    <w:rsid w:val="0077096E"/>
    <w:rsid w:val="00794D23"/>
    <w:rsid w:val="007B02A9"/>
    <w:rsid w:val="007D0E60"/>
    <w:rsid w:val="007D678B"/>
    <w:rsid w:val="007D79CB"/>
    <w:rsid w:val="007E0F02"/>
    <w:rsid w:val="007F347E"/>
    <w:rsid w:val="007F7B05"/>
    <w:rsid w:val="007F7D51"/>
    <w:rsid w:val="00806933"/>
    <w:rsid w:val="00806B1A"/>
    <w:rsid w:val="00817C8C"/>
    <w:rsid w:val="00842E1C"/>
    <w:rsid w:val="0084577F"/>
    <w:rsid w:val="00851796"/>
    <w:rsid w:val="00883407"/>
    <w:rsid w:val="00895450"/>
    <w:rsid w:val="008B0D54"/>
    <w:rsid w:val="008B2AEE"/>
    <w:rsid w:val="008B560F"/>
    <w:rsid w:val="008C16E1"/>
    <w:rsid w:val="008C2697"/>
    <w:rsid w:val="008E0EAA"/>
    <w:rsid w:val="008F40E6"/>
    <w:rsid w:val="009078B7"/>
    <w:rsid w:val="009277EF"/>
    <w:rsid w:val="00932339"/>
    <w:rsid w:val="0094248C"/>
    <w:rsid w:val="00945466"/>
    <w:rsid w:val="00946E60"/>
    <w:rsid w:val="009568CF"/>
    <w:rsid w:val="009600D2"/>
    <w:rsid w:val="00972528"/>
    <w:rsid w:val="00973AE3"/>
    <w:rsid w:val="00996432"/>
    <w:rsid w:val="009A2C95"/>
    <w:rsid w:val="009D3CFA"/>
    <w:rsid w:val="009E0C3F"/>
    <w:rsid w:val="009E605A"/>
    <w:rsid w:val="009E7EF3"/>
    <w:rsid w:val="009F06E7"/>
    <w:rsid w:val="009F74C0"/>
    <w:rsid w:val="00A24EF8"/>
    <w:rsid w:val="00A3438D"/>
    <w:rsid w:val="00A3595F"/>
    <w:rsid w:val="00A36244"/>
    <w:rsid w:val="00A41B47"/>
    <w:rsid w:val="00A55E0C"/>
    <w:rsid w:val="00A655D8"/>
    <w:rsid w:val="00A75D53"/>
    <w:rsid w:val="00A80EDD"/>
    <w:rsid w:val="00A8361C"/>
    <w:rsid w:val="00A92B6C"/>
    <w:rsid w:val="00AB4EC9"/>
    <w:rsid w:val="00AB6A2A"/>
    <w:rsid w:val="00AC3E7A"/>
    <w:rsid w:val="00AD4058"/>
    <w:rsid w:val="00AE20F6"/>
    <w:rsid w:val="00AE4588"/>
    <w:rsid w:val="00AF3B3B"/>
    <w:rsid w:val="00AF685B"/>
    <w:rsid w:val="00B12B69"/>
    <w:rsid w:val="00B17A57"/>
    <w:rsid w:val="00B31E2D"/>
    <w:rsid w:val="00B354EE"/>
    <w:rsid w:val="00B41F7F"/>
    <w:rsid w:val="00B62499"/>
    <w:rsid w:val="00B644A9"/>
    <w:rsid w:val="00B663B2"/>
    <w:rsid w:val="00B66B0F"/>
    <w:rsid w:val="00B670DF"/>
    <w:rsid w:val="00B71FA7"/>
    <w:rsid w:val="00B82A2F"/>
    <w:rsid w:val="00B8304B"/>
    <w:rsid w:val="00B93A34"/>
    <w:rsid w:val="00B95735"/>
    <w:rsid w:val="00BB7489"/>
    <w:rsid w:val="00BC275D"/>
    <w:rsid w:val="00BD25D8"/>
    <w:rsid w:val="00BD7872"/>
    <w:rsid w:val="00BE125E"/>
    <w:rsid w:val="00BE3F4B"/>
    <w:rsid w:val="00BF2DD5"/>
    <w:rsid w:val="00BF3110"/>
    <w:rsid w:val="00BF4467"/>
    <w:rsid w:val="00BF5450"/>
    <w:rsid w:val="00C05820"/>
    <w:rsid w:val="00C307F2"/>
    <w:rsid w:val="00C37BBB"/>
    <w:rsid w:val="00C54F7A"/>
    <w:rsid w:val="00C552A9"/>
    <w:rsid w:val="00C60B1A"/>
    <w:rsid w:val="00C6725A"/>
    <w:rsid w:val="00C7132F"/>
    <w:rsid w:val="00C7543E"/>
    <w:rsid w:val="00C75946"/>
    <w:rsid w:val="00C85413"/>
    <w:rsid w:val="00CA6A73"/>
    <w:rsid w:val="00CB5594"/>
    <w:rsid w:val="00CC4255"/>
    <w:rsid w:val="00CD3582"/>
    <w:rsid w:val="00CD55E1"/>
    <w:rsid w:val="00CE2EF1"/>
    <w:rsid w:val="00CE608D"/>
    <w:rsid w:val="00CF0DC1"/>
    <w:rsid w:val="00CF5EBA"/>
    <w:rsid w:val="00CF7A37"/>
    <w:rsid w:val="00CF7B21"/>
    <w:rsid w:val="00D121F2"/>
    <w:rsid w:val="00D14DD7"/>
    <w:rsid w:val="00D20531"/>
    <w:rsid w:val="00D267BE"/>
    <w:rsid w:val="00D30F52"/>
    <w:rsid w:val="00D41389"/>
    <w:rsid w:val="00D6476D"/>
    <w:rsid w:val="00D667F9"/>
    <w:rsid w:val="00D77DA8"/>
    <w:rsid w:val="00D8283E"/>
    <w:rsid w:val="00D82F3F"/>
    <w:rsid w:val="00D8322A"/>
    <w:rsid w:val="00D93E70"/>
    <w:rsid w:val="00DA6CCC"/>
    <w:rsid w:val="00DB4E33"/>
    <w:rsid w:val="00DC203A"/>
    <w:rsid w:val="00DC5DC5"/>
    <w:rsid w:val="00DD1DC1"/>
    <w:rsid w:val="00DD38C3"/>
    <w:rsid w:val="00DE52F3"/>
    <w:rsid w:val="00DF1760"/>
    <w:rsid w:val="00DF426D"/>
    <w:rsid w:val="00DF54E9"/>
    <w:rsid w:val="00DF634E"/>
    <w:rsid w:val="00E13A1D"/>
    <w:rsid w:val="00E2317B"/>
    <w:rsid w:val="00E346ED"/>
    <w:rsid w:val="00E50EEC"/>
    <w:rsid w:val="00E5324D"/>
    <w:rsid w:val="00E74013"/>
    <w:rsid w:val="00E77819"/>
    <w:rsid w:val="00E80937"/>
    <w:rsid w:val="00E97F82"/>
    <w:rsid w:val="00EE212C"/>
    <w:rsid w:val="00EE2392"/>
    <w:rsid w:val="00EE6F45"/>
    <w:rsid w:val="00EF34C6"/>
    <w:rsid w:val="00EF6F7C"/>
    <w:rsid w:val="00F03276"/>
    <w:rsid w:val="00F06BEF"/>
    <w:rsid w:val="00F10663"/>
    <w:rsid w:val="00F1361A"/>
    <w:rsid w:val="00F179EB"/>
    <w:rsid w:val="00F37053"/>
    <w:rsid w:val="00F44170"/>
    <w:rsid w:val="00F444EF"/>
    <w:rsid w:val="00F7777B"/>
    <w:rsid w:val="00F8585A"/>
    <w:rsid w:val="00F9082D"/>
    <w:rsid w:val="00F9112F"/>
    <w:rsid w:val="00FC379D"/>
    <w:rsid w:val="00FE2BB5"/>
    <w:rsid w:val="00FE319E"/>
    <w:rsid w:val="00FE3AE9"/>
    <w:rsid w:val="00FF4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67FF"/>
  <w15:chartTrackingRefBased/>
  <w15:docId w15:val="{22F7CCE9-0B59-494E-8CE2-B2C7A82A9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025"/>
    <w:rPr>
      <w:rFonts w:ascii="Times New Roman" w:hAnsi="Times New Roman"/>
      <w:sz w:val="20"/>
    </w:rPr>
  </w:style>
  <w:style w:type="paragraph" w:styleId="Heading1">
    <w:name w:val="heading 1"/>
    <w:basedOn w:val="Normal"/>
    <w:next w:val="Normal"/>
    <w:link w:val="Heading1Char"/>
    <w:uiPriority w:val="9"/>
    <w:qFormat/>
    <w:rsid w:val="00D8283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8283E"/>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8283E"/>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D8283E"/>
    <w:pPr>
      <w:keepNext/>
      <w:keepLines/>
      <w:spacing w:before="40" w:after="0"/>
      <w:outlineLvl w:val="3"/>
    </w:pPr>
    <w:rPr>
      <w:rFonts w:eastAsiaTheme="majorEastAsia" w:cstheme="majorBidi"/>
      <w:i/>
      <w:iCs/>
    </w:rPr>
  </w:style>
  <w:style w:type="paragraph" w:styleId="Heading6">
    <w:name w:val="heading 6"/>
    <w:basedOn w:val="Normal"/>
    <w:next w:val="Normal"/>
    <w:link w:val="Heading6Char"/>
    <w:uiPriority w:val="9"/>
    <w:semiHidden/>
    <w:unhideWhenUsed/>
    <w:qFormat/>
    <w:rsid w:val="00D8283E"/>
    <w:pPr>
      <w:keepNext/>
      <w:keepLines/>
      <w:spacing w:before="4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rsid w:val="00D8283E"/>
    <w:rPr>
      <w:rFonts w:ascii="Courier New" w:hAnsi="Courier New"/>
      <w:sz w:val="20"/>
    </w:rPr>
  </w:style>
  <w:style w:type="paragraph" w:styleId="Title">
    <w:name w:val="Title"/>
    <w:basedOn w:val="Normal"/>
    <w:next w:val="Normal"/>
    <w:link w:val="TitleChar"/>
    <w:uiPriority w:val="10"/>
    <w:qFormat/>
    <w:rsid w:val="00D8283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8283E"/>
    <w:rPr>
      <w:rFonts w:ascii="Times New Roman" w:eastAsiaTheme="majorEastAsia" w:hAnsi="Times New Roman" w:cstheme="majorBidi"/>
      <w:spacing w:val="-10"/>
      <w:kern w:val="28"/>
      <w:sz w:val="56"/>
      <w:szCs w:val="56"/>
    </w:rPr>
  </w:style>
  <w:style w:type="paragraph" w:styleId="NoSpacing">
    <w:name w:val="No Spacing"/>
    <w:uiPriority w:val="1"/>
    <w:qFormat/>
    <w:rsid w:val="00D8283E"/>
    <w:pPr>
      <w:spacing w:after="0" w:line="240" w:lineRule="auto"/>
    </w:pPr>
    <w:rPr>
      <w:rFonts w:ascii="Times New Roman" w:hAnsi="Times New Roman"/>
      <w:sz w:val="20"/>
    </w:rPr>
  </w:style>
  <w:style w:type="character" w:customStyle="1" w:styleId="Heading1Char">
    <w:name w:val="Heading 1 Char"/>
    <w:basedOn w:val="DefaultParagraphFont"/>
    <w:link w:val="Heading1"/>
    <w:uiPriority w:val="9"/>
    <w:rsid w:val="00D8283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8283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8283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D8283E"/>
    <w:rPr>
      <w:rFonts w:ascii="Times New Roman" w:eastAsiaTheme="majorEastAsia" w:hAnsi="Times New Roman" w:cstheme="majorBidi"/>
      <w:i/>
      <w:iCs/>
      <w:sz w:val="20"/>
    </w:rPr>
  </w:style>
  <w:style w:type="character" w:customStyle="1" w:styleId="Heading6Char">
    <w:name w:val="Heading 6 Char"/>
    <w:basedOn w:val="DefaultParagraphFont"/>
    <w:link w:val="Heading6"/>
    <w:uiPriority w:val="9"/>
    <w:semiHidden/>
    <w:rsid w:val="00D8283E"/>
    <w:rPr>
      <w:rFonts w:ascii="Times New Roman" w:eastAsiaTheme="majorEastAsia" w:hAnsi="Times New Roman" w:cstheme="majorBidi"/>
      <w:sz w:val="20"/>
    </w:rPr>
  </w:style>
  <w:style w:type="character" w:styleId="SubtleEmphasis">
    <w:name w:val="Subtle Emphasis"/>
    <w:basedOn w:val="DefaultParagraphFont"/>
    <w:uiPriority w:val="19"/>
    <w:qFormat/>
    <w:rsid w:val="00D8283E"/>
    <w:rPr>
      <w:rFonts w:ascii="Times New Roman" w:hAnsi="Times New Roman"/>
      <w:i/>
      <w:iCs/>
      <w:color w:val="404040" w:themeColor="text1" w:themeTint="BF"/>
      <w:sz w:val="20"/>
    </w:rPr>
  </w:style>
  <w:style w:type="paragraph" w:styleId="Subtitle">
    <w:name w:val="Subtitle"/>
    <w:basedOn w:val="Normal"/>
    <w:next w:val="Normal"/>
    <w:link w:val="SubtitleChar"/>
    <w:uiPriority w:val="11"/>
    <w:qFormat/>
    <w:rsid w:val="00D828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283E"/>
    <w:rPr>
      <w:rFonts w:ascii="Times New Roman" w:eastAsiaTheme="minorEastAsia" w:hAnsi="Times New Roman"/>
      <w:color w:val="5A5A5A" w:themeColor="text1" w:themeTint="A5"/>
      <w:spacing w:val="15"/>
      <w:sz w:val="20"/>
    </w:rPr>
  </w:style>
  <w:style w:type="paragraph" w:styleId="ListParagraph">
    <w:name w:val="List Paragraph"/>
    <w:basedOn w:val="Normal"/>
    <w:uiPriority w:val="34"/>
    <w:qFormat/>
    <w:rsid w:val="00172CD8"/>
    <w:pPr>
      <w:ind w:left="720"/>
      <w:contextualSpacing/>
    </w:pPr>
  </w:style>
  <w:style w:type="table" w:styleId="TableGrid">
    <w:name w:val="Table Grid"/>
    <w:basedOn w:val="TableNormal"/>
    <w:uiPriority w:val="39"/>
    <w:rsid w:val="00770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14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014603"/>
    <w:rPr>
      <w:rFonts w:ascii="Courier New" w:eastAsia="Times New Roman" w:hAnsi="Courier New" w:cs="Courier New"/>
      <w:sz w:val="20"/>
      <w:szCs w:val="20"/>
    </w:rPr>
  </w:style>
  <w:style w:type="character" w:styleId="PlaceholderText">
    <w:name w:val="Placeholder Text"/>
    <w:basedOn w:val="DefaultParagraphFont"/>
    <w:uiPriority w:val="99"/>
    <w:semiHidden/>
    <w:rsid w:val="009D3CFA"/>
    <w:rPr>
      <w:color w:val="808080"/>
    </w:rPr>
  </w:style>
  <w:style w:type="character" w:styleId="Hyperlink">
    <w:name w:val="Hyperlink"/>
    <w:basedOn w:val="DefaultParagraphFont"/>
    <w:uiPriority w:val="99"/>
    <w:unhideWhenUsed/>
    <w:rsid w:val="00B95735"/>
    <w:rPr>
      <w:color w:val="0563C1" w:themeColor="hyperlink"/>
      <w:u w:val="single"/>
    </w:rPr>
  </w:style>
  <w:style w:type="character" w:styleId="UnresolvedMention">
    <w:name w:val="Unresolved Mention"/>
    <w:basedOn w:val="DefaultParagraphFont"/>
    <w:uiPriority w:val="99"/>
    <w:semiHidden/>
    <w:unhideWhenUsed/>
    <w:rsid w:val="00B95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4649">
      <w:bodyDiv w:val="1"/>
      <w:marLeft w:val="0"/>
      <w:marRight w:val="0"/>
      <w:marTop w:val="0"/>
      <w:marBottom w:val="0"/>
      <w:divBdr>
        <w:top w:val="none" w:sz="0" w:space="0" w:color="auto"/>
        <w:left w:val="none" w:sz="0" w:space="0" w:color="auto"/>
        <w:bottom w:val="none" w:sz="0" w:space="0" w:color="auto"/>
        <w:right w:val="none" w:sz="0" w:space="0" w:color="auto"/>
      </w:divBdr>
    </w:div>
    <w:div w:id="290601372">
      <w:bodyDiv w:val="1"/>
      <w:marLeft w:val="0"/>
      <w:marRight w:val="0"/>
      <w:marTop w:val="0"/>
      <w:marBottom w:val="0"/>
      <w:divBdr>
        <w:top w:val="none" w:sz="0" w:space="0" w:color="auto"/>
        <w:left w:val="none" w:sz="0" w:space="0" w:color="auto"/>
        <w:bottom w:val="none" w:sz="0" w:space="0" w:color="auto"/>
        <w:right w:val="none" w:sz="0" w:space="0" w:color="auto"/>
      </w:divBdr>
    </w:div>
    <w:div w:id="636644444">
      <w:bodyDiv w:val="1"/>
      <w:marLeft w:val="0"/>
      <w:marRight w:val="0"/>
      <w:marTop w:val="0"/>
      <w:marBottom w:val="0"/>
      <w:divBdr>
        <w:top w:val="none" w:sz="0" w:space="0" w:color="auto"/>
        <w:left w:val="none" w:sz="0" w:space="0" w:color="auto"/>
        <w:bottom w:val="none" w:sz="0" w:space="0" w:color="auto"/>
        <w:right w:val="none" w:sz="0" w:space="0" w:color="auto"/>
      </w:divBdr>
    </w:div>
    <w:div w:id="892615777">
      <w:bodyDiv w:val="1"/>
      <w:marLeft w:val="0"/>
      <w:marRight w:val="0"/>
      <w:marTop w:val="0"/>
      <w:marBottom w:val="0"/>
      <w:divBdr>
        <w:top w:val="none" w:sz="0" w:space="0" w:color="auto"/>
        <w:left w:val="none" w:sz="0" w:space="0" w:color="auto"/>
        <w:bottom w:val="none" w:sz="0" w:space="0" w:color="auto"/>
        <w:right w:val="none" w:sz="0" w:space="0" w:color="auto"/>
      </w:divBdr>
    </w:div>
    <w:div w:id="910433635">
      <w:bodyDiv w:val="1"/>
      <w:marLeft w:val="0"/>
      <w:marRight w:val="0"/>
      <w:marTop w:val="0"/>
      <w:marBottom w:val="0"/>
      <w:divBdr>
        <w:top w:val="none" w:sz="0" w:space="0" w:color="auto"/>
        <w:left w:val="none" w:sz="0" w:space="0" w:color="auto"/>
        <w:bottom w:val="none" w:sz="0" w:space="0" w:color="auto"/>
        <w:right w:val="none" w:sz="0" w:space="0" w:color="auto"/>
      </w:divBdr>
    </w:div>
    <w:div w:id="914167401">
      <w:bodyDiv w:val="1"/>
      <w:marLeft w:val="0"/>
      <w:marRight w:val="0"/>
      <w:marTop w:val="0"/>
      <w:marBottom w:val="0"/>
      <w:divBdr>
        <w:top w:val="none" w:sz="0" w:space="0" w:color="auto"/>
        <w:left w:val="none" w:sz="0" w:space="0" w:color="auto"/>
        <w:bottom w:val="none" w:sz="0" w:space="0" w:color="auto"/>
        <w:right w:val="none" w:sz="0" w:space="0" w:color="auto"/>
      </w:divBdr>
    </w:div>
    <w:div w:id="938683750">
      <w:bodyDiv w:val="1"/>
      <w:marLeft w:val="0"/>
      <w:marRight w:val="0"/>
      <w:marTop w:val="0"/>
      <w:marBottom w:val="0"/>
      <w:divBdr>
        <w:top w:val="none" w:sz="0" w:space="0" w:color="auto"/>
        <w:left w:val="none" w:sz="0" w:space="0" w:color="auto"/>
        <w:bottom w:val="none" w:sz="0" w:space="0" w:color="auto"/>
        <w:right w:val="none" w:sz="0" w:space="0" w:color="auto"/>
      </w:divBdr>
    </w:div>
    <w:div w:id="1025788377">
      <w:bodyDiv w:val="1"/>
      <w:marLeft w:val="0"/>
      <w:marRight w:val="0"/>
      <w:marTop w:val="0"/>
      <w:marBottom w:val="0"/>
      <w:divBdr>
        <w:top w:val="none" w:sz="0" w:space="0" w:color="auto"/>
        <w:left w:val="none" w:sz="0" w:space="0" w:color="auto"/>
        <w:bottom w:val="none" w:sz="0" w:space="0" w:color="auto"/>
        <w:right w:val="none" w:sz="0" w:space="0" w:color="auto"/>
      </w:divBdr>
    </w:div>
    <w:div w:id="1664354740">
      <w:bodyDiv w:val="1"/>
      <w:marLeft w:val="0"/>
      <w:marRight w:val="0"/>
      <w:marTop w:val="0"/>
      <w:marBottom w:val="0"/>
      <w:divBdr>
        <w:top w:val="none" w:sz="0" w:space="0" w:color="auto"/>
        <w:left w:val="none" w:sz="0" w:space="0" w:color="auto"/>
        <w:bottom w:val="none" w:sz="0" w:space="0" w:color="auto"/>
        <w:right w:val="none" w:sz="0" w:space="0" w:color="auto"/>
      </w:divBdr>
    </w:div>
    <w:div w:id="1878349437">
      <w:bodyDiv w:val="1"/>
      <w:marLeft w:val="0"/>
      <w:marRight w:val="0"/>
      <w:marTop w:val="0"/>
      <w:marBottom w:val="0"/>
      <w:divBdr>
        <w:top w:val="none" w:sz="0" w:space="0" w:color="auto"/>
        <w:left w:val="none" w:sz="0" w:space="0" w:color="auto"/>
        <w:bottom w:val="none" w:sz="0" w:space="0" w:color="auto"/>
        <w:right w:val="none" w:sz="0" w:space="0" w:color="auto"/>
      </w:divBdr>
    </w:div>
    <w:div w:id="194368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archive.ics.uci.edu/ml/datasets/Beijing+Multi-Site+Air-Quality+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elley\Documents\Custom%20Office%20Templates\assignmen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A834CBFED743EF84A471C792D5123D"/>
        <w:category>
          <w:name w:val="General"/>
          <w:gallery w:val="placeholder"/>
        </w:category>
        <w:types>
          <w:type w:val="bbPlcHdr"/>
        </w:types>
        <w:behaviors>
          <w:behavior w:val="content"/>
        </w:behaviors>
        <w:guid w:val="{DFCF07D1-87C4-4532-A278-07E0CB8824C1}"/>
      </w:docPartPr>
      <w:docPartBody>
        <w:p w:rsidR="00785FB0" w:rsidRDefault="00785FB0">
          <w:pPr>
            <w:pStyle w:val="A5A834CBFED743EF84A471C792D5123D"/>
          </w:pPr>
          <w:r w:rsidRPr="00644AFC">
            <w:rPr>
              <w:rStyle w:val="PlaceholderText"/>
              <w:b/>
              <w:bCs/>
            </w:rPr>
            <w:t>Assignment Name/Number</w:t>
          </w:r>
        </w:p>
      </w:docPartBody>
    </w:docPart>
    <w:docPart>
      <w:docPartPr>
        <w:name w:val="5CD80CC8F8744B1B9C9C0BA432C1B9FB"/>
        <w:category>
          <w:name w:val="General"/>
          <w:gallery w:val="placeholder"/>
        </w:category>
        <w:types>
          <w:type w:val="bbPlcHdr"/>
        </w:types>
        <w:behaviors>
          <w:behavior w:val="content"/>
        </w:behaviors>
        <w:guid w:val="{6FF301B9-801C-4B21-86FB-57D07C307974}"/>
      </w:docPartPr>
      <w:docPartBody>
        <w:p w:rsidR="00785FB0" w:rsidRDefault="00785FB0">
          <w:pPr>
            <w:pStyle w:val="5CD80CC8F8744B1B9C9C0BA432C1B9FB"/>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10063FC7C15B419285CF791DCD4A5443"/>
        <w:category>
          <w:name w:val="General"/>
          <w:gallery w:val="placeholder"/>
        </w:category>
        <w:types>
          <w:type w:val="bbPlcHdr"/>
        </w:types>
        <w:behaviors>
          <w:behavior w:val="content"/>
        </w:behaviors>
        <w:guid w:val="{2B005C01-66DD-4111-A4EC-61B70318E8F9}"/>
      </w:docPartPr>
      <w:docPartBody>
        <w:p w:rsidR="00785FB0" w:rsidRDefault="00785FB0">
          <w:pPr>
            <w:pStyle w:val="10063FC7C15B419285CF791DCD4A5443"/>
          </w:pPr>
          <w:r>
            <w:rPr>
              <w:rStyle w:val="PlaceholderText"/>
              <w:b/>
              <w:bCs/>
            </w:rPr>
            <w:t>Course Name</w:t>
          </w:r>
        </w:p>
      </w:docPartBody>
    </w:docPart>
    <w:docPart>
      <w:docPartPr>
        <w:name w:val="42AABE1AC3CB4817936E2A3E98AF42AD"/>
        <w:category>
          <w:name w:val="General"/>
          <w:gallery w:val="placeholder"/>
        </w:category>
        <w:types>
          <w:type w:val="bbPlcHdr"/>
        </w:types>
        <w:behaviors>
          <w:behavior w:val="content"/>
        </w:behaviors>
        <w:guid w:val="{D8034BAB-8280-469E-8FA4-298890880A5A}"/>
      </w:docPartPr>
      <w:docPartBody>
        <w:p w:rsidR="00785FB0" w:rsidRDefault="00785FB0">
          <w:pPr>
            <w:pStyle w:val="42AABE1AC3CB4817936E2A3E98AF42AD"/>
          </w:pPr>
          <w:r>
            <w:rPr>
              <w:rStyle w:val="PlaceholderText"/>
              <w:b/>
              <w:bCs/>
            </w:rPr>
            <w:t>Semester/Year</w:t>
          </w:r>
        </w:p>
      </w:docPartBody>
    </w:docPart>
    <w:docPart>
      <w:docPartPr>
        <w:name w:val="28A2FB704FC140A1B26A3657F8510AD9"/>
        <w:category>
          <w:name w:val="General"/>
          <w:gallery w:val="placeholder"/>
        </w:category>
        <w:types>
          <w:type w:val="bbPlcHdr"/>
        </w:types>
        <w:behaviors>
          <w:behavior w:val="content"/>
        </w:behaviors>
        <w:guid w:val="{90319C7B-A027-4424-ACB9-5B8C83338798}"/>
      </w:docPartPr>
      <w:docPartBody>
        <w:p w:rsidR="00785FB0" w:rsidRDefault="00785FB0">
          <w:pPr>
            <w:pStyle w:val="28A2FB704FC140A1B26A3657F8510AD9"/>
          </w:pPr>
          <w:r>
            <w:rPr>
              <w:rStyle w:val="PlaceholderText"/>
              <w:b/>
              <w:bCs/>
            </w:rPr>
            <w:t>Assignment Title</w:t>
          </w:r>
        </w:p>
      </w:docPartBody>
    </w:docPart>
    <w:docPart>
      <w:docPartPr>
        <w:name w:val="D4CA38F7DC804C89AC4FAFB0F3D4F372"/>
        <w:category>
          <w:name w:val="General"/>
          <w:gallery w:val="placeholder"/>
        </w:category>
        <w:types>
          <w:type w:val="bbPlcHdr"/>
        </w:types>
        <w:behaviors>
          <w:behavior w:val="content"/>
        </w:behaviors>
        <w:guid w:val="{93227E03-590A-4CE6-B902-F9E6CF0451D2}"/>
      </w:docPartPr>
      <w:docPartBody>
        <w:p w:rsidR="00785FB0" w:rsidRDefault="00785FB0">
          <w:pPr>
            <w:pStyle w:val="D4CA38F7DC804C89AC4FAFB0F3D4F372"/>
          </w:pPr>
          <w:r>
            <w:rPr>
              <w:rStyle w:val="PlaceholderText"/>
            </w:rPr>
            <w:t>Provide two or three sentences explaining the goal/purpose for completing this assignment.</w:t>
          </w:r>
        </w:p>
      </w:docPartBody>
    </w:docPart>
    <w:docPart>
      <w:docPartPr>
        <w:name w:val="9A5EFCB14A724928A711B6EAF907D4CC"/>
        <w:category>
          <w:name w:val="General"/>
          <w:gallery w:val="placeholder"/>
        </w:category>
        <w:types>
          <w:type w:val="bbPlcHdr"/>
        </w:types>
        <w:behaviors>
          <w:behavior w:val="content"/>
        </w:behaviors>
        <w:guid w:val="{E362090D-65A2-4B55-AE93-D72A740AE609}"/>
      </w:docPartPr>
      <w:docPartBody>
        <w:p w:rsidR="00785FB0" w:rsidRDefault="00785FB0">
          <w:pPr>
            <w:pStyle w:val="9A5EFCB14A724928A711B6EAF907D4CC"/>
          </w:pPr>
          <w:r>
            <w:rPr>
              <w:rStyle w:val="PlaceholderText"/>
            </w:rPr>
            <w:t>Provide instructions for submitting the project (Moodle, GitHub, etc.)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FB0"/>
    <w:rsid w:val="00074B82"/>
    <w:rsid w:val="00561B43"/>
    <w:rsid w:val="005D6DC6"/>
    <w:rsid w:val="00785FB0"/>
    <w:rsid w:val="007F1D44"/>
    <w:rsid w:val="00886B32"/>
    <w:rsid w:val="009725EA"/>
    <w:rsid w:val="00C1073D"/>
    <w:rsid w:val="00DF6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5FB0"/>
    <w:rPr>
      <w:color w:val="808080"/>
    </w:rPr>
  </w:style>
  <w:style w:type="paragraph" w:customStyle="1" w:styleId="A5A834CBFED743EF84A471C792D5123D">
    <w:name w:val="A5A834CBFED743EF84A471C792D5123D"/>
  </w:style>
  <w:style w:type="paragraph" w:customStyle="1" w:styleId="5CD80CC8F8744B1B9C9C0BA432C1B9FB">
    <w:name w:val="5CD80CC8F8744B1B9C9C0BA432C1B9FB"/>
  </w:style>
  <w:style w:type="paragraph" w:customStyle="1" w:styleId="10063FC7C15B419285CF791DCD4A5443">
    <w:name w:val="10063FC7C15B419285CF791DCD4A5443"/>
  </w:style>
  <w:style w:type="paragraph" w:customStyle="1" w:styleId="42AABE1AC3CB4817936E2A3E98AF42AD">
    <w:name w:val="42AABE1AC3CB4817936E2A3E98AF42AD"/>
  </w:style>
  <w:style w:type="paragraph" w:customStyle="1" w:styleId="28A2FB704FC140A1B26A3657F8510AD9">
    <w:name w:val="28A2FB704FC140A1B26A3657F8510AD9"/>
  </w:style>
  <w:style w:type="paragraph" w:customStyle="1" w:styleId="D4CA38F7DC804C89AC4FAFB0F3D4F372">
    <w:name w:val="D4CA38F7DC804C89AC4FAFB0F3D4F372"/>
  </w:style>
  <w:style w:type="paragraph" w:customStyle="1" w:styleId="9A5EFCB14A724928A711B6EAF907D4CC">
    <w:name w:val="9A5EFCB14A724928A711B6EAF907D4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FCF2F01DFAB241BCA67690C67CEB51" ma:contentTypeVersion="35" ma:contentTypeDescription="Create a new document." ma:contentTypeScope="" ma:versionID="5cb7443fd9641203b2a5979603db55ed">
  <xsd:schema xmlns:xsd="http://www.w3.org/2001/XMLSchema" xmlns:xs="http://www.w3.org/2001/XMLSchema" xmlns:p="http://schemas.microsoft.com/office/2006/metadata/properties" xmlns:ns1="http://schemas.microsoft.com/sharepoint/v3" xmlns:ns3="423c2801-f881-4cb2-bfb4-f0a47a021e21" xmlns:ns4="6b730956-c03c-4e9c-97e0-d2492fdce057" targetNamespace="http://schemas.microsoft.com/office/2006/metadata/properties" ma:root="true" ma:fieldsID="7ff3e40e168ef26e4c1c15cc45cbbc4f" ns1:_="" ns3:_="" ns4:_="">
    <xsd:import namespace="http://schemas.microsoft.com/sharepoint/v3"/>
    <xsd:import namespace="423c2801-f881-4cb2-bfb4-f0a47a021e21"/>
    <xsd:import namespace="6b730956-c03c-4e9c-97e0-d2492fdce057"/>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AutoTags" minOccurs="0"/>
                <xsd:element ref="ns3:MediaServiceDateTaken" minOccurs="0"/>
                <xsd:element ref="ns3:MediaServiceOCR"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41" nillable="true" ma:displayName="Unified Compliance Policy Properties" ma:hidden="true" ma:internalName="_ip_UnifiedCompliancePolicyProperties">
      <xsd:simpleType>
        <xsd:restriction base="dms:Note"/>
      </xsd:simpleType>
    </xsd:element>
    <xsd:element name="_ip_UnifiedCompliancePolicyUIAction" ma:index="4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3c2801-f881-4cb2-bfb4-f0a47a021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MediaServiceAutoTags" ma:index="37" nillable="true" ma:displayName="Tags" ma:internalName="MediaServiceAutoTags" ma:readOnly="true">
      <xsd:simpleType>
        <xsd:restriction base="dms:Text"/>
      </xsd:simpleType>
    </xsd:element>
    <xsd:element name="MediaServiceDateTaken" ma:index="38" nillable="true" ma:displayName="MediaServiceDateTaken" ma:hidden="true" ma:internalName="MediaServiceDateTaken" ma:readOnly="true">
      <xsd:simpleType>
        <xsd:restriction base="dms:Text"/>
      </xsd:simpleType>
    </xsd:element>
    <xsd:element name="MediaServiceOCR" ma:index="39" nillable="true" ma:displayName="Extracted Text" ma:internalName="MediaServiceOCR" ma:readOnly="true">
      <xsd:simpleType>
        <xsd:restriction base="dms:Note">
          <xsd:maxLength value="255"/>
        </xsd:restriction>
      </xsd:simpleType>
    </xsd:element>
    <xsd:element name="MediaServiceLocation" ma:index="4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730956-c03c-4e9c-97e0-d2492fdce05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IsNotebookLocked xmlns="423c2801-f881-4cb2-bfb4-f0a47a021e21" xsi:nil="true"/>
    <Is_Collaboration_Space_Locked xmlns="423c2801-f881-4cb2-bfb4-f0a47a021e21" xsi:nil="true"/>
    <_ip_UnifiedCompliancePolicyUIAction xmlns="http://schemas.microsoft.com/sharepoint/v3" xsi:nil="true"/>
    <CultureName xmlns="423c2801-f881-4cb2-bfb4-f0a47a021e21" xsi:nil="true"/>
    <Distribution_Groups xmlns="423c2801-f881-4cb2-bfb4-f0a47a021e21" xsi:nil="true"/>
    <DefaultSectionNames xmlns="423c2801-f881-4cb2-bfb4-f0a47a021e21" xsi:nil="true"/>
    <Has_Teacher_Only_SectionGroup xmlns="423c2801-f881-4cb2-bfb4-f0a47a021e21" xsi:nil="true"/>
    <FolderType xmlns="423c2801-f881-4cb2-bfb4-f0a47a021e21" xsi:nil="true"/>
    <Owner xmlns="423c2801-f881-4cb2-bfb4-f0a47a021e21">
      <UserInfo>
        <DisplayName/>
        <AccountId xsi:nil="true"/>
        <AccountType/>
      </UserInfo>
    </Owner>
    <_ip_UnifiedCompliancePolicyProperties xmlns="http://schemas.microsoft.com/sharepoint/v3" xsi:nil="true"/>
    <NotebookType xmlns="423c2801-f881-4cb2-bfb4-f0a47a021e21" xsi:nil="true"/>
    <Teachers xmlns="423c2801-f881-4cb2-bfb4-f0a47a021e21">
      <UserInfo>
        <DisplayName/>
        <AccountId xsi:nil="true"/>
        <AccountType/>
      </UserInfo>
    </Teachers>
    <LMS_Mappings xmlns="423c2801-f881-4cb2-bfb4-f0a47a021e21" xsi:nil="true"/>
    <Invited_Teachers xmlns="423c2801-f881-4cb2-bfb4-f0a47a021e21" xsi:nil="true"/>
    <Invited_Students xmlns="423c2801-f881-4cb2-bfb4-f0a47a021e21" xsi:nil="true"/>
    <Math_Settings xmlns="423c2801-f881-4cb2-bfb4-f0a47a021e21" xsi:nil="true"/>
    <Self_Registration_Enabled xmlns="423c2801-f881-4cb2-bfb4-f0a47a021e21" xsi:nil="true"/>
    <AppVersion xmlns="423c2801-f881-4cb2-bfb4-f0a47a021e21" xsi:nil="true"/>
    <TeamsChannelId xmlns="423c2801-f881-4cb2-bfb4-f0a47a021e21" xsi:nil="true"/>
    <Templates xmlns="423c2801-f881-4cb2-bfb4-f0a47a021e21" xsi:nil="true"/>
    <Students xmlns="423c2801-f881-4cb2-bfb4-f0a47a021e21">
      <UserInfo>
        <DisplayName/>
        <AccountId xsi:nil="true"/>
        <AccountType/>
      </UserInfo>
    </Students>
    <Student_Groups xmlns="423c2801-f881-4cb2-bfb4-f0a47a021e21">
      <UserInfo>
        <DisplayName/>
        <AccountId xsi:nil="true"/>
        <AccountType/>
      </UserInfo>
    </Student_Groups>
  </documentManagement>
</p:properties>
</file>

<file path=customXml/itemProps1.xml><?xml version="1.0" encoding="utf-8"?>
<ds:datastoreItem xmlns:ds="http://schemas.openxmlformats.org/officeDocument/2006/customXml" ds:itemID="{FD2C3760-77DB-44D7-882E-8CAD8F7CB9CA}">
  <ds:schemaRefs>
    <ds:schemaRef ds:uri="http://schemas.microsoft.com/sharepoint/v3/contenttype/forms"/>
  </ds:schemaRefs>
</ds:datastoreItem>
</file>

<file path=customXml/itemProps2.xml><?xml version="1.0" encoding="utf-8"?>
<ds:datastoreItem xmlns:ds="http://schemas.openxmlformats.org/officeDocument/2006/customXml" ds:itemID="{3A28D5DD-CB1D-4E4D-92AB-A42E73AAA5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23c2801-f881-4cb2-bfb4-f0a47a021e21"/>
    <ds:schemaRef ds:uri="6b730956-c03c-4e9c-97e0-d2492fdce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3F1C2D-8E22-4271-8C7A-1A178EA854CA}">
  <ds:schemaRefs>
    <ds:schemaRef ds:uri="http://schemas.openxmlformats.org/officeDocument/2006/bibliography"/>
  </ds:schemaRefs>
</ds:datastoreItem>
</file>

<file path=customXml/itemProps4.xml><?xml version="1.0" encoding="utf-8"?>
<ds:datastoreItem xmlns:ds="http://schemas.openxmlformats.org/officeDocument/2006/customXml" ds:itemID="{BD0EF3FB-0ABD-44FB-AB5A-083177E6EE97}">
  <ds:schemaRefs>
    <ds:schemaRef ds:uri="http://schemas.microsoft.com/office/2006/metadata/properties"/>
    <ds:schemaRef ds:uri="http://schemas.microsoft.com/office/infopath/2007/PartnerControls"/>
    <ds:schemaRef ds:uri="423c2801-f881-4cb2-bfb4-f0a47a021e2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C:\Users\rkelley\Documents\Custom Office Templates\assignment_template.dotx</Template>
  <TotalTime>1</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 Robert R.</dc:creator>
  <cp:keywords/>
  <dc:description/>
  <cp:lastModifiedBy>Brett J. Tully</cp:lastModifiedBy>
  <cp:revision>2</cp:revision>
  <dcterms:created xsi:type="dcterms:W3CDTF">2022-09-19T14:10:00Z</dcterms:created>
  <dcterms:modified xsi:type="dcterms:W3CDTF">2022-09-19T14:10:00Z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0x01010022FCF2F01DFAB241BCA67690C67CEB51</vt:lpwstr>
  </property>
</Properties>
</file>